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EE0B8A" w14:paraId="5CC835DB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p w14:paraId="1F8C19D8" w14:textId="0F4CD596" w:rsidR="005854DB" w:rsidRPr="00EE0B8A" w:rsidRDefault="00000000" w:rsidP="005854DB">
            <w:pPr>
              <w:pStyle w:val="Ttulo"/>
            </w:pPr>
            <w:sdt>
              <w:sdtPr>
                <w:rPr>
                  <w:color w:val="005677" w:themeColor="accent4" w:themeShade="80"/>
                  <w:sz w:val="96"/>
                  <w:szCs w:val="96"/>
                </w:rPr>
                <w:alias w:val="Título"/>
                <w:tag w:val=""/>
                <w:id w:val="2016188051"/>
                <w:placeholder>
                  <w:docPart w:val="080B7E0AAE9F44A79780211639F3A0A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6A7AD3" w:rsidRPr="006A7AD3">
                  <w:rPr>
                    <w:color w:val="005677" w:themeColor="accent4" w:themeShade="80"/>
                    <w:sz w:val="96"/>
                    <w:szCs w:val="96"/>
                  </w:rPr>
                  <w:t>Lasso</w:t>
                </w:r>
              </w:sdtContent>
            </w:sdt>
          </w:p>
        </w:tc>
      </w:tr>
      <w:tr w:rsidR="005854DB" w:rsidRPr="00EE0B8A" w14:paraId="15AEE2C7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07C6E9DB" w14:textId="77777777" w:rsidR="005854DB" w:rsidRPr="00EE0B8A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75061B1F" w14:textId="77777777" w:rsidR="005854DB" w:rsidRPr="00EE0B8A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064B66AE" w14:textId="77777777" w:rsidR="005854DB" w:rsidRPr="00EE0B8A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RPr="00EE0B8A" w14:paraId="0A253E82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color w:val="92E1FF" w:themeColor="accent4" w:themeTint="66"/>
              </w:rPr>
              <w:alias w:val="Subtítulo"/>
              <w:tag w:val=""/>
              <w:id w:val="1073854703"/>
              <w:placeholder>
                <w:docPart w:val="00F502A70AF541FDA6A07D3E35EB7A5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713E9D4B" w14:textId="6D20333D" w:rsidR="005854DB" w:rsidRPr="00EE0B8A" w:rsidRDefault="006A7AD3" w:rsidP="005854DB">
                <w:pPr>
                  <w:pStyle w:val="Subttulo"/>
                </w:pPr>
                <w:r w:rsidRPr="006A7AD3">
                  <w:rPr>
                    <w:color w:val="92E1FF" w:themeColor="accent4" w:themeTint="66"/>
                  </w:rPr>
                  <w:t>by eMozart</w:t>
                </w:r>
              </w:p>
            </w:sdtContent>
          </w:sdt>
        </w:tc>
      </w:tr>
    </w:tbl>
    <w:p w14:paraId="51DBC93B" w14:textId="4926745E" w:rsidR="00BD0C60" w:rsidRDefault="006A7AD3" w:rsidP="005854DB">
      <w:pPr>
        <w:pStyle w:val="Ttulo1"/>
      </w:pPr>
      <w:r>
        <w:t>Alcances</w:t>
      </w:r>
    </w:p>
    <w:p w14:paraId="634B163C" w14:textId="4A042D1C" w:rsidR="006A7AD3" w:rsidRPr="006A7AD3" w:rsidRDefault="006A7AD3" w:rsidP="006A7AD3">
      <w:r>
        <w:t>Página</w:t>
      </w:r>
      <w:r>
        <w:t xml:space="preserve"> web que muestre al usuario la información sobre: 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685B4E" w:rsidRPr="00EE0B8A" w14:paraId="7CAE3ABF" w14:textId="77777777" w:rsidTr="006A7AD3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7C3CBA0" w14:textId="77777777" w:rsidR="00685B4E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D67A83F" w14:textId="6E38F3DC" w:rsidR="00685B4E" w:rsidRPr="00EE0B8A" w:rsidRDefault="006A7AD3" w:rsidP="006A7AD3">
            <w:pPr>
              <w:pStyle w:val="Listaconnmeros"/>
            </w:pPr>
            <w:r w:rsidRPr="006A7AD3">
              <w:t>Ubicación en forma de mapa y cantidad de su ganado</w:t>
            </w:r>
          </w:p>
        </w:tc>
      </w:tr>
      <w:tr w:rsidR="00A67285" w:rsidRPr="00EE0B8A" w14:paraId="3E25A817" w14:textId="77777777" w:rsidTr="006A7AD3">
        <w:sdt>
          <w:sdtPr>
            <w:id w:val="-9675065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310A4A0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088760C" w14:textId="764D3013" w:rsidR="00A67285" w:rsidRPr="00EE0B8A" w:rsidRDefault="006A7AD3" w:rsidP="006A7AD3">
            <w:pPr>
              <w:pStyle w:val="Listaconnmeros"/>
            </w:pPr>
            <w:r w:rsidRPr="006A7AD3">
              <w:t>Resumen de información de robo, enfermedad, extravío y embarazo en la pág. principal</w:t>
            </w:r>
          </w:p>
        </w:tc>
      </w:tr>
      <w:tr w:rsidR="00A67285" w:rsidRPr="00EE0B8A" w14:paraId="7530A8A1" w14:textId="77777777" w:rsidTr="006A7AD3">
        <w:sdt>
          <w:sdtPr>
            <w:id w:val="272376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AC5F646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785DB08" w14:textId="67C65BBB" w:rsidR="00A67285" w:rsidRPr="00EE0B8A" w:rsidRDefault="006A7AD3" w:rsidP="006A7AD3">
            <w:pPr>
              <w:pStyle w:val="Listaconnmeros"/>
            </w:pPr>
            <w:r>
              <w:t xml:space="preserve">Alertas informativas sobre robo, enfermedad, extravío y embarazo utilizando </w:t>
            </w:r>
            <w:r w:rsidR="008027B9">
              <w:t>W</w:t>
            </w:r>
            <w:r>
              <w:t>hatsapp o/y email</w:t>
            </w:r>
          </w:p>
        </w:tc>
      </w:tr>
      <w:tr w:rsidR="00A67285" w:rsidRPr="00EE0B8A" w14:paraId="238620F3" w14:textId="77777777" w:rsidTr="006A7AD3">
        <w:sdt>
          <w:sdtPr>
            <w:id w:val="85269291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6C229D0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1CAFE2F" w14:textId="3A29AB35" w:rsidR="00A67285" w:rsidRPr="00EE0B8A" w:rsidRDefault="006A7AD3" w:rsidP="006A7AD3">
            <w:pPr>
              <w:pStyle w:val="Listaconnmeros"/>
            </w:pPr>
            <w:r>
              <w:t>Detalle sobre alerta particular</w:t>
            </w:r>
          </w:p>
        </w:tc>
      </w:tr>
      <w:tr w:rsidR="00A67285" w:rsidRPr="00EE0B8A" w14:paraId="798B3733" w14:textId="77777777" w:rsidTr="006A7AD3">
        <w:sdt>
          <w:sdtPr>
            <w:id w:val="-4403020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BAAD5E1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3DBFD25" w14:textId="776831F7" w:rsidR="00A67285" w:rsidRPr="00EE0B8A" w:rsidRDefault="006A7AD3" w:rsidP="006A7AD3">
            <w:pPr>
              <w:pStyle w:val="Listaconnmeros"/>
            </w:pPr>
            <w:r>
              <w:t>Mostrar historial de alertas relevantes</w:t>
            </w:r>
          </w:p>
        </w:tc>
      </w:tr>
      <w:tr w:rsidR="00A67285" w:rsidRPr="00EE0B8A" w14:paraId="789B445E" w14:textId="77777777" w:rsidTr="006A7AD3">
        <w:sdt>
          <w:sdtPr>
            <w:id w:val="49276027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CD199A8" w14:textId="77777777" w:rsidR="00A67285" w:rsidRPr="00EE0B8A" w:rsidRDefault="00A67285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000C53B" w14:textId="01A607C3" w:rsidR="00A67285" w:rsidRPr="00EE0B8A" w:rsidRDefault="008027B9" w:rsidP="008027B9">
            <w:pPr>
              <w:pStyle w:val="Listaconnmeros"/>
            </w:pPr>
            <w:r>
              <w:t>Administrar sensores (con id propio)</w:t>
            </w:r>
          </w:p>
        </w:tc>
      </w:tr>
      <w:tr w:rsidR="008027B9" w:rsidRPr="00EE0B8A" w14:paraId="26850F82" w14:textId="77777777" w:rsidTr="006A7AD3">
        <w:sdt>
          <w:sdtPr>
            <w:id w:val="12068308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7CFCF56" w14:textId="56CADD1E" w:rsidR="008027B9" w:rsidRDefault="008027B9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A51FDDF" w14:textId="28CA0213" w:rsidR="008027B9" w:rsidRDefault="008027B9" w:rsidP="008027B9">
            <w:pPr>
              <w:pStyle w:val="Listaconnmeros"/>
            </w:pPr>
            <w:r>
              <w:t>Administrar ganado relacionándola con el sensor</w:t>
            </w:r>
          </w:p>
        </w:tc>
      </w:tr>
      <w:tr w:rsidR="008027B9" w:rsidRPr="00EE0B8A" w14:paraId="79B3D8B0" w14:textId="77777777" w:rsidTr="006A7AD3">
        <w:sdt>
          <w:sdtPr>
            <w:id w:val="21329768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7F12C6B" w14:textId="6740317D" w:rsidR="008027B9" w:rsidRDefault="008027B9" w:rsidP="00784AB5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A41CF1F" w14:textId="5866B630" w:rsidR="008027B9" w:rsidRDefault="008027B9" w:rsidP="008027B9">
            <w:pPr>
              <w:pStyle w:val="Listaconnmeros"/>
            </w:pPr>
            <w:r>
              <w:t>Administrar el perfil del usuario</w:t>
            </w:r>
          </w:p>
        </w:tc>
      </w:tr>
      <w:tr w:rsidR="008027B9" w:rsidRPr="00EE0B8A" w14:paraId="1702E139" w14:textId="77777777" w:rsidTr="006A7AD3">
        <w:sdt>
          <w:sdtPr>
            <w:id w:val="182091741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37C06B31" w14:textId="4F4C1EC0" w:rsidR="008027B9" w:rsidRDefault="008027B9" w:rsidP="008027B9">
                <w:pPr>
                  <w:pStyle w:val="Casilla"/>
                </w:pPr>
                <w:r w:rsidRPr="00EE0B8A">
                  <w:rPr>
                    <w:rFonts w:ascii="Segoe UI Symbol" w:eastAsia="Segoe UI Symbol" w:hAnsi="Segoe UI Symbol" w:cs="Segoe UI Symbol"/>
                    <w:lang w:bidi="es-ES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BDCF729" w14:textId="5B2A92F6" w:rsidR="008027B9" w:rsidRDefault="008027B9" w:rsidP="008027B9">
            <w:pPr>
              <w:pStyle w:val="Listaconnmeros"/>
            </w:pPr>
            <w:r>
              <w:t>Administrar usuarios y contraseñas de acceso</w:t>
            </w:r>
          </w:p>
        </w:tc>
      </w:tr>
    </w:tbl>
    <w:p w14:paraId="779AC57A" w14:textId="77777777" w:rsidR="005854DB" w:rsidRPr="008027B9" w:rsidRDefault="005854DB" w:rsidP="005854DB">
      <w:pPr>
        <w:rPr>
          <w:u w:val="single"/>
        </w:rPr>
      </w:pPr>
    </w:p>
    <w:sectPr w:rsidR="005854DB" w:rsidRPr="008027B9" w:rsidSect="006A7A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D25A" w14:textId="77777777" w:rsidR="0075252F" w:rsidRDefault="0075252F" w:rsidP="005A20E2">
      <w:pPr>
        <w:spacing w:after="0"/>
      </w:pPr>
      <w:r>
        <w:separator/>
      </w:r>
    </w:p>
    <w:p w14:paraId="51D092F9" w14:textId="77777777" w:rsidR="0075252F" w:rsidRDefault="0075252F"/>
    <w:p w14:paraId="49A330D9" w14:textId="77777777" w:rsidR="0075252F" w:rsidRDefault="0075252F" w:rsidP="009B4773"/>
    <w:p w14:paraId="1495DF3C" w14:textId="77777777" w:rsidR="0075252F" w:rsidRDefault="0075252F" w:rsidP="00513832"/>
  </w:endnote>
  <w:endnote w:type="continuationSeparator" w:id="0">
    <w:p w14:paraId="5A2637C2" w14:textId="77777777" w:rsidR="0075252F" w:rsidRDefault="0075252F" w:rsidP="005A20E2">
      <w:pPr>
        <w:spacing w:after="0"/>
      </w:pPr>
      <w:r>
        <w:continuationSeparator/>
      </w:r>
    </w:p>
    <w:p w14:paraId="0735E1C6" w14:textId="77777777" w:rsidR="0075252F" w:rsidRDefault="0075252F"/>
    <w:p w14:paraId="392329AB" w14:textId="77777777" w:rsidR="0075252F" w:rsidRDefault="0075252F" w:rsidP="009B4773"/>
    <w:p w14:paraId="15025C91" w14:textId="77777777" w:rsidR="0075252F" w:rsidRDefault="0075252F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CB69" w14:textId="77777777" w:rsidR="006A7AD3" w:rsidRDefault="006A7A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BB57" w14:textId="17CBE347" w:rsidR="00B57756" w:rsidRPr="00F8411A" w:rsidRDefault="00000000" w:rsidP="00F8411A">
    <w:pPr>
      <w:pStyle w:val="Piedepgina"/>
    </w:pPr>
    <w:sdt>
      <w:sdtPr>
        <w:alias w:val="Fecha del informe"/>
        <w:tag w:val=""/>
        <w:id w:val="-1485464670"/>
        <w:placeholder>
          <w:docPart w:val="080B7E0AAE9F44A79780211639F3A0A4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 w:fullDate="2022-11-25T00:00:00Z">
          <w:dateFormat w:val="MMMM d, yyyy"/>
          <w:lid w:val="en-US"/>
          <w:storeMappedDataAs w:val="dateTime"/>
          <w:calendar w:val="gregorian"/>
        </w:date>
      </w:sdtPr>
      <w:sdtContent>
        <w:r w:rsidR="006A7AD3">
          <w:rPr>
            <w:lang w:val="en-US"/>
          </w:rPr>
          <w:t>November 25, 2022</w:t>
        </w:r>
      </w:sdtContent>
    </w:sdt>
    <w:r w:rsidR="00B57756" w:rsidRPr="00F8411A">
      <w:rPr>
        <w:lang w:bidi="es-ES"/>
      </w:rPr>
      <w:tab/>
    </w:r>
    <w:r w:rsidR="00B57756" w:rsidRPr="00F8411A">
      <w:rPr>
        <w:lang w:bidi="es-ES"/>
      </w:rPr>
      <w:fldChar w:fldCharType="begin"/>
    </w:r>
    <w:r w:rsidR="00B57756" w:rsidRPr="00F8411A">
      <w:rPr>
        <w:lang w:bidi="es-ES"/>
      </w:rPr>
      <w:instrText xml:space="preserve"> PAGE   \* MERGEFORMAT </w:instrText>
    </w:r>
    <w:r w:rsidR="00B57756" w:rsidRPr="00F8411A">
      <w:rPr>
        <w:lang w:bidi="es-ES"/>
      </w:rPr>
      <w:fldChar w:fldCharType="separate"/>
    </w:r>
    <w:r w:rsidR="00B57756" w:rsidRPr="00F8411A">
      <w:rPr>
        <w:lang w:bidi="es-ES"/>
      </w:rPr>
      <w:t>1</w:t>
    </w:r>
    <w:r w:rsidR="00B57756" w:rsidRPr="00F8411A">
      <w:rPr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7B38" w14:textId="515E45BB" w:rsidR="005854DB" w:rsidRPr="00F8411A" w:rsidRDefault="00000000" w:rsidP="005854DB">
    <w:pPr>
      <w:pStyle w:val="Piedepgina"/>
    </w:pPr>
    <w:sdt>
      <w:sdtPr>
        <w:alias w:val="Fecha del informe"/>
        <w:tag w:val=""/>
        <w:id w:val="-1095781852"/>
        <w:placeholder>
          <w:docPart w:val="375F38C692D44E7AA74EB87C16DED017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 w:fullDate="2022-11-25T00:00:00Z">
          <w:dateFormat w:val="MMMM d, yyyy"/>
          <w:lid w:val="en-US"/>
          <w:storeMappedDataAs w:val="dateTime"/>
          <w:calendar w:val="gregorian"/>
        </w:date>
      </w:sdtPr>
      <w:sdtContent>
        <w:r w:rsidR="006A7AD3">
          <w:rPr>
            <w:lang w:val="en-US"/>
          </w:rPr>
          <w:t>November 25, 2022</w:t>
        </w:r>
      </w:sdtContent>
    </w:sdt>
    <w:r w:rsidR="005854DB" w:rsidRPr="00F8411A">
      <w:rPr>
        <w:lang w:bidi="es-ES"/>
      </w:rPr>
      <w:tab/>
    </w:r>
    <w:r w:rsidR="005854DB" w:rsidRPr="00F8411A">
      <w:rPr>
        <w:lang w:bidi="es-ES"/>
      </w:rPr>
      <w:fldChar w:fldCharType="begin"/>
    </w:r>
    <w:r w:rsidR="005854DB" w:rsidRPr="00F8411A">
      <w:rPr>
        <w:lang w:bidi="es-ES"/>
      </w:rPr>
      <w:instrText xml:space="preserve"> PAGE   \* MERGEFORMAT </w:instrText>
    </w:r>
    <w:r w:rsidR="005854DB" w:rsidRPr="00F8411A">
      <w:rPr>
        <w:lang w:bidi="es-ES"/>
      </w:rPr>
      <w:fldChar w:fldCharType="separate"/>
    </w:r>
    <w:r w:rsidR="005854DB">
      <w:rPr>
        <w:lang w:bidi="es-ES"/>
      </w:rPr>
      <w:t>2</w:t>
    </w:r>
    <w:r w:rsidR="005854DB" w:rsidRPr="00F8411A"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95AA" w14:textId="77777777" w:rsidR="0075252F" w:rsidRDefault="0075252F" w:rsidP="005A20E2">
      <w:pPr>
        <w:spacing w:after="0"/>
      </w:pPr>
      <w:r>
        <w:separator/>
      </w:r>
    </w:p>
    <w:p w14:paraId="55BF8574" w14:textId="77777777" w:rsidR="0075252F" w:rsidRDefault="0075252F"/>
    <w:p w14:paraId="2F6FA628" w14:textId="77777777" w:rsidR="0075252F" w:rsidRDefault="0075252F" w:rsidP="009B4773"/>
    <w:p w14:paraId="69461F66" w14:textId="77777777" w:rsidR="0075252F" w:rsidRDefault="0075252F" w:rsidP="00513832"/>
  </w:footnote>
  <w:footnote w:type="continuationSeparator" w:id="0">
    <w:p w14:paraId="348958A2" w14:textId="77777777" w:rsidR="0075252F" w:rsidRDefault="0075252F" w:rsidP="005A20E2">
      <w:pPr>
        <w:spacing w:after="0"/>
      </w:pPr>
      <w:r>
        <w:continuationSeparator/>
      </w:r>
    </w:p>
    <w:p w14:paraId="141A109A" w14:textId="77777777" w:rsidR="0075252F" w:rsidRDefault="0075252F"/>
    <w:p w14:paraId="46FB9DF1" w14:textId="77777777" w:rsidR="0075252F" w:rsidRDefault="0075252F" w:rsidP="009B4773"/>
    <w:p w14:paraId="3DE6F0A8" w14:textId="77777777" w:rsidR="0075252F" w:rsidRDefault="0075252F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D31E" w14:textId="77777777" w:rsidR="006A7AD3" w:rsidRDefault="006A7A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BF39" w14:textId="754A3261" w:rsidR="005854DB" w:rsidRPr="005854DB" w:rsidRDefault="006A7AD3" w:rsidP="00A67285">
    <w:pPr>
      <w:pStyle w:val="Encabezado"/>
    </w:pPr>
    <w:r>
      <w:rPr>
        <w:rFonts w:asciiTheme="majorHAnsi" w:hAnsiTheme="majorHAnsi"/>
        <w:b/>
        <w:i w:val="0"/>
        <w:noProof/>
        <w:color w:val="107082" w:themeColor="accent2"/>
        <w:sz w:val="28"/>
        <w:lang w:bidi="es-ES"/>
      </w:rPr>
      <w:drawing>
        <wp:anchor distT="0" distB="0" distL="114300" distR="114300" simplePos="0" relativeHeight="251698176" behindDoc="0" locked="0" layoutInCell="1" allowOverlap="1" wp14:anchorId="257F6073" wp14:editId="75ECB027">
          <wp:simplePos x="0" y="0"/>
          <wp:positionH relativeFrom="page">
            <wp:posOffset>5784850</wp:posOffset>
          </wp:positionH>
          <wp:positionV relativeFrom="page">
            <wp:posOffset>146050</wp:posOffset>
          </wp:positionV>
          <wp:extent cx="1647317" cy="501843"/>
          <wp:effectExtent l="0" t="0" r="0" b="0"/>
          <wp:wrapSquare wrapText="bothSides"/>
          <wp:docPr id="3" name="Imagen 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317" cy="501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CD8A" w14:textId="131562C4" w:rsidR="005854DB" w:rsidRDefault="006A7AD3" w:rsidP="00A67285">
    <w:pPr>
      <w:pStyle w:val="Encabezado"/>
      <w:spacing w:after="0"/>
    </w:pPr>
    <w:r>
      <w:rPr>
        <w:noProof/>
        <w:lang w:bidi="es-ES"/>
      </w:rPr>
      <w:drawing>
        <wp:anchor distT="0" distB="0" distL="114300" distR="114300" simplePos="0" relativeHeight="251697152" behindDoc="0" locked="0" layoutInCell="1" allowOverlap="1" wp14:anchorId="4864A19F" wp14:editId="429242EA">
          <wp:simplePos x="0" y="0"/>
          <wp:positionH relativeFrom="margin">
            <wp:posOffset>5241925</wp:posOffset>
          </wp:positionH>
          <wp:positionV relativeFrom="page">
            <wp:posOffset>76200</wp:posOffset>
          </wp:positionV>
          <wp:extent cx="1583690" cy="482600"/>
          <wp:effectExtent l="0" t="0" r="0" b="0"/>
          <wp:wrapTopAndBottom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69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90932"/>
    <w:multiLevelType w:val="hybridMultilevel"/>
    <w:tmpl w:val="CA84D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00E80A2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aconnmeros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78827">
    <w:abstractNumId w:val="28"/>
  </w:num>
  <w:num w:numId="2" w16cid:durableId="2070151903">
    <w:abstractNumId w:val="36"/>
  </w:num>
  <w:num w:numId="3" w16cid:durableId="1594171030">
    <w:abstractNumId w:val="17"/>
  </w:num>
  <w:num w:numId="4" w16cid:durableId="881593067">
    <w:abstractNumId w:val="25"/>
  </w:num>
  <w:num w:numId="5" w16cid:durableId="527722220">
    <w:abstractNumId w:val="14"/>
  </w:num>
  <w:num w:numId="6" w16cid:durableId="1773164551">
    <w:abstractNumId w:val="8"/>
  </w:num>
  <w:num w:numId="7" w16cid:durableId="1872841933">
    <w:abstractNumId w:val="35"/>
  </w:num>
  <w:num w:numId="8" w16cid:durableId="524101383">
    <w:abstractNumId w:val="13"/>
  </w:num>
  <w:num w:numId="9" w16cid:durableId="66660245">
    <w:abstractNumId w:val="37"/>
  </w:num>
  <w:num w:numId="10" w16cid:durableId="750927885">
    <w:abstractNumId w:val="32"/>
  </w:num>
  <w:num w:numId="11" w16cid:durableId="1678539699">
    <w:abstractNumId w:val="4"/>
  </w:num>
  <w:num w:numId="12" w16cid:durableId="1037705259">
    <w:abstractNumId w:val="11"/>
  </w:num>
  <w:num w:numId="13" w16cid:durableId="1576820398">
    <w:abstractNumId w:val="16"/>
  </w:num>
  <w:num w:numId="14" w16cid:durableId="883753024">
    <w:abstractNumId w:val="24"/>
  </w:num>
  <w:num w:numId="15" w16cid:durableId="1714619043">
    <w:abstractNumId w:val="20"/>
  </w:num>
  <w:num w:numId="16" w16cid:durableId="1559323770">
    <w:abstractNumId w:val="7"/>
  </w:num>
  <w:num w:numId="17" w16cid:durableId="603078992">
    <w:abstractNumId w:val="27"/>
  </w:num>
  <w:num w:numId="18" w16cid:durableId="278882642">
    <w:abstractNumId w:val="38"/>
  </w:num>
  <w:num w:numId="19" w16cid:durableId="2121413708">
    <w:abstractNumId w:val="10"/>
  </w:num>
  <w:num w:numId="20" w16cid:durableId="1246115041">
    <w:abstractNumId w:val="30"/>
  </w:num>
  <w:num w:numId="21" w16cid:durableId="98567343">
    <w:abstractNumId w:val="12"/>
  </w:num>
  <w:num w:numId="22" w16cid:durableId="47069916">
    <w:abstractNumId w:val="21"/>
  </w:num>
  <w:num w:numId="23" w16cid:durableId="1485704150">
    <w:abstractNumId w:val="23"/>
  </w:num>
  <w:num w:numId="24" w16cid:durableId="1644429957">
    <w:abstractNumId w:val="19"/>
  </w:num>
  <w:num w:numId="25" w16cid:durableId="1052072782">
    <w:abstractNumId w:val="22"/>
  </w:num>
  <w:num w:numId="26" w16cid:durableId="254478703">
    <w:abstractNumId w:val="9"/>
  </w:num>
  <w:num w:numId="27" w16cid:durableId="1906795717">
    <w:abstractNumId w:val="33"/>
  </w:num>
  <w:num w:numId="28" w16cid:durableId="127749999">
    <w:abstractNumId w:val="15"/>
  </w:num>
  <w:num w:numId="29" w16cid:durableId="320547856">
    <w:abstractNumId w:val="6"/>
  </w:num>
  <w:num w:numId="30" w16cid:durableId="1012684800">
    <w:abstractNumId w:val="18"/>
  </w:num>
  <w:num w:numId="31" w16cid:durableId="670791014">
    <w:abstractNumId w:val="5"/>
  </w:num>
  <w:num w:numId="32" w16cid:durableId="1547717332">
    <w:abstractNumId w:val="29"/>
  </w:num>
  <w:num w:numId="33" w16cid:durableId="1985742941">
    <w:abstractNumId w:val="31"/>
  </w:num>
  <w:num w:numId="34" w16cid:durableId="478612394">
    <w:abstractNumId w:val="3"/>
  </w:num>
  <w:num w:numId="35" w16cid:durableId="1837455604">
    <w:abstractNumId w:val="1"/>
  </w:num>
  <w:num w:numId="36" w16cid:durableId="1760179047">
    <w:abstractNumId w:val="2"/>
  </w:num>
  <w:num w:numId="37" w16cid:durableId="1580291782">
    <w:abstractNumId w:val="0"/>
  </w:num>
  <w:num w:numId="38" w16cid:durableId="1213231333">
    <w:abstractNumId w:val="34"/>
  </w:num>
  <w:num w:numId="39" w16cid:durableId="14935712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1389009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963765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098383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888294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366469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506339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1735857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D3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4CA9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A7AD3"/>
    <w:rsid w:val="006B2383"/>
    <w:rsid w:val="006D0144"/>
    <w:rsid w:val="006D3731"/>
    <w:rsid w:val="006E3FC8"/>
    <w:rsid w:val="006F38DB"/>
    <w:rsid w:val="007157EF"/>
    <w:rsid w:val="0073670F"/>
    <w:rsid w:val="00740FCE"/>
    <w:rsid w:val="0075252F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027B9"/>
    <w:rsid w:val="00813EC8"/>
    <w:rsid w:val="00817F8C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EE0B8A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797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EncabezadoCar">
    <w:name w:val="Encabezado Car"/>
    <w:basedOn w:val="Fuentedeprrafopredeter"/>
    <w:link w:val="Encabezado"/>
    <w:uiPriority w:val="99"/>
    <w:rsid w:val="00A67285"/>
    <w:rPr>
      <w:rFonts w:cstheme="minorHAnsi"/>
      <w:i/>
      <w:color w:val="331D01"/>
      <w:sz w:val="24"/>
    </w:rPr>
  </w:style>
  <w:style w:type="paragraph" w:styleId="Piedepgina">
    <w:name w:val="footer"/>
    <w:basedOn w:val="Normal"/>
    <w:link w:val="PiedepginaC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AF5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Predeterminado">
    <w:name w:val="Predeterminad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nfasissutil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TDC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D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ipervnculo">
    <w:name w:val="Hyperlink"/>
    <w:basedOn w:val="Fuentedeprrafopredeter"/>
    <w:uiPriority w:val="99"/>
    <w:semiHidden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aconvietas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Negrita">
    <w:name w:val="Negrita"/>
    <w:uiPriority w:val="1"/>
    <w:semiHidden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egrfico1">
    <w:name w:val="Título de gráfico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egrfico2">
    <w:name w:val="Título de gráfico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egrfico3">
    <w:name w:val="Título de gráfico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egrfico4">
    <w:name w:val="Título de gráfico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Vietadegrfico">
    <w:name w:val="Viñeta de gráfico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2">
    <w:name w:val="Viñeta de gráfico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3">
    <w:name w:val="Viñeta de gráfico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4">
    <w:name w:val="Viñeta de gráfico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latablagrande">
    <w:name w:val="Texto de la tab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aconnmeros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asilla">
    <w:name w:val="Casilla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oLepori\AppData\Roaming\Microsoft\Templates\Lista%20de%20comprobaci&#243;n%20para%20iniciar%20una%20empresa%20desde%20ca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B7E0AAE9F44A79780211639F3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A286-D3F3-4A81-A5C7-00CD50B895C1}"/>
      </w:docPartPr>
      <w:docPartBody>
        <w:p w:rsidR="00000000" w:rsidRDefault="00000000">
          <w:pPr>
            <w:pStyle w:val="080B7E0AAE9F44A79780211639F3A0A4"/>
          </w:pPr>
          <w:r w:rsidRPr="00EE0B8A">
            <w:rPr>
              <w:lang w:bidi="es-ES"/>
            </w:rPr>
            <w:t>AGENCIA BASADA EN EL HOGAR</w:t>
          </w:r>
        </w:p>
      </w:docPartBody>
    </w:docPart>
    <w:docPart>
      <w:docPartPr>
        <w:name w:val="00F502A70AF541FDA6A07D3E35EB7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3D3E-D333-40CE-8FDD-BEE5803BA362}"/>
      </w:docPartPr>
      <w:docPartBody>
        <w:p w:rsidR="00000000" w:rsidRDefault="00000000">
          <w:pPr>
            <w:pStyle w:val="00F502A70AF541FDA6A07D3E35EB7A5A"/>
          </w:pPr>
          <w:r w:rsidRPr="00EE0B8A">
            <w:rPr>
              <w:lang w:bidi="es-ES"/>
            </w:rPr>
            <w:t>Lista de comprobación de inicio</w:t>
          </w:r>
        </w:p>
      </w:docPartBody>
    </w:docPart>
    <w:docPart>
      <w:docPartPr>
        <w:name w:val="375F38C692D44E7AA74EB87C16DE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6608-69A8-495C-BE2C-A3223FA64998}"/>
      </w:docPartPr>
      <w:docPartBody>
        <w:p w:rsidR="00000000" w:rsidRDefault="00000000">
          <w:pPr>
            <w:pStyle w:val="375F38C692D44E7AA74EB87C16DED017"/>
          </w:pPr>
          <w:r w:rsidRPr="00EE0B8A">
            <w:rPr>
              <w:lang w:bidi="es-ES"/>
            </w:rPr>
            <w:t>¿Qué hacemos?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3"/>
    <w:rsid w:val="00A57388"/>
    <w:rsid w:val="00AB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80B7E0AAE9F44A79780211639F3A0A4">
    <w:name w:val="080B7E0AAE9F44A79780211639F3A0A4"/>
  </w:style>
  <w:style w:type="paragraph" w:customStyle="1" w:styleId="00F502A70AF541FDA6A07D3E35EB7A5A">
    <w:name w:val="00F502A70AF541FDA6A07D3E35EB7A5A"/>
  </w:style>
  <w:style w:type="paragraph" w:customStyle="1" w:styleId="92689B1030A74C0E9092A7A1DBCDDC36">
    <w:name w:val="92689B1030A74C0E9092A7A1DBCDDC36"/>
  </w:style>
  <w:style w:type="paragraph" w:customStyle="1" w:styleId="87F2A1C1E5994589A9B21F545557D10E">
    <w:name w:val="87F2A1C1E5994589A9B21F545557D10E"/>
  </w:style>
  <w:style w:type="paragraph" w:customStyle="1" w:styleId="B66863B780194780A3E170B8472A4E15">
    <w:name w:val="B66863B780194780A3E170B8472A4E15"/>
  </w:style>
  <w:style w:type="paragraph" w:customStyle="1" w:styleId="375F38C692D44E7AA74EB87C16DED017">
    <w:name w:val="375F38C692D44E7AA74EB87C16DED017"/>
  </w:style>
  <w:style w:type="paragraph" w:customStyle="1" w:styleId="86D3A895E45D420E83BA8B79A676626F">
    <w:name w:val="86D3A895E45D420E83BA8B79A676626F"/>
  </w:style>
  <w:style w:type="paragraph" w:customStyle="1" w:styleId="79D162C73ADF473BB9F8F29F4B99E1F6">
    <w:name w:val="79D162C73ADF473BB9F8F29F4B99E1F6"/>
  </w:style>
  <w:style w:type="paragraph" w:customStyle="1" w:styleId="6EF79929DEB34C59955616BAA9782AB4">
    <w:name w:val="6EF79929DEB34C59955616BAA9782AB4"/>
  </w:style>
  <w:style w:type="paragraph" w:customStyle="1" w:styleId="452EC24CB4934E1CA100E4AE2FD5ACAD">
    <w:name w:val="452EC24CB4934E1CA100E4AE2FD5ACAD"/>
  </w:style>
  <w:style w:type="paragraph" w:customStyle="1" w:styleId="DDB66173FDBB46618BBE4DB72447102F">
    <w:name w:val="DDB66173FDBB46618BBE4DB72447102F"/>
  </w:style>
  <w:style w:type="paragraph" w:customStyle="1" w:styleId="BE17853D542842FFB4DA22ACA5A8442C">
    <w:name w:val="BE17853D542842FFB4DA22ACA5A8442C"/>
  </w:style>
  <w:style w:type="paragraph" w:customStyle="1" w:styleId="C99319CFDC224B5EB7E88B5EE27F630D">
    <w:name w:val="C99319CFDC224B5EB7E88B5EE27F630D"/>
  </w:style>
  <w:style w:type="paragraph" w:customStyle="1" w:styleId="2C088A16649D49D88779AD3D39705AA3">
    <w:name w:val="2C088A16649D49D88779AD3D39705AA3"/>
  </w:style>
  <w:style w:type="paragraph" w:customStyle="1" w:styleId="F31A2C70E4CD4AC5AC36EE9081F56DFB">
    <w:name w:val="F31A2C70E4CD4AC5AC36EE9081F56DFB"/>
  </w:style>
  <w:style w:type="paragraph" w:customStyle="1" w:styleId="0B6F205AA42C41109A2CB681FA521211">
    <w:name w:val="0B6F205AA42C41109A2CB681FA521211"/>
  </w:style>
  <w:style w:type="paragraph" w:customStyle="1" w:styleId="87F067D713BC4D7E80D9CF18B7CF3AC3">
    <w:name w:val="87F067D713BC4D7E80D9CF18B7CF3AC3"/>
  </w:style>
  <w:style w:type="paragraph" w:customStyle="1" w:styleId="BF9000F21D004EC7BA2D884B476E317E">
    <w:name w:val="BF9000F21D004EC7BA2D884B476E317E"/>
  </w:style>
  <w:style w:type="paragraph" w:customStyle="1" w:styleId="8BA886AE370C4FA19CB4BCB6E48FDFBD">
    <w:name w:val="8BA886AE370C4FA19CB4BCB6E48FDFBD"/>
  </w:style>
  <w:style w:type="paragraph" w:customStyle="1" w:styleId="94A4F1F9717B4D5292BC1E042456DA92">
    <w:name w:val="94A4F1F9717B4D5292BC1E042456DA92"/>
  </w:style>
  <w:style w:type="paragraph" w:customStyle="1" w:styleId="762D6072AB82431B8D0C9D3D72AFD688">
    <w:name w:val="762D6072AB82431B8D0C9D3D72AFD688"/>
  </w:style>
  <w:style w:type="paragraph" w:customStyle="1" w:styleId="86C0F64D063945A0ABA0219BEFB1BC94">
    <w:name w:val="86C0F64D063945A0ABA0219BEFB1BC94"/>
  </w:style>
  <w:style w:type="paragraph" w:customStyle="1" w:styleId="12B760045CE049688D128D099A63FADD">
    <w:name w:val="12B760045CE049688D128D099A63FADD"/>
  </w:style>
  <w:style w:type="paragraph" w:customStyle="1" w:styleId="8B063A30964142CA94CFF499E4F08EA1">
    <w:name w:val="8B063A30964142CA94CFF499E4F08EA1"/>
  </w:style>
  <w:style w:type="paragraph" w:customStyle="1" w:styleId="90BB044461F042B0B27D7A4D9CC7D577">
    <w:name w:val="90BB044461F042B0B27D7A4D9CC7D577"/>
  </w:style>
  <w:style w:type="paragraph" w:customStyle="1" w:styleId="50A10624B41A4A53AD4ED27EC583DE33">
    <w:name w:val="50A10624B41A4A53AD4ED27EC583DE33"/>
  </w:style>
  <w:style w:type="paragraph" w:customStyle="1" w:styleId="562E0C00EA174C3E86D848AA29D29B6C">
    <w:name w:val="562E0C00EA174C3E86D848AA29D29B6C"/>
  </w:style>
  <w:style w:type="paragraph" w:customStyle="1" w:styleId="DC0F625433CB4BE6903D2FC6462C5B30">
    <w:name w:val="DC0F625433CB4BE6903D2FC6462C5B30"/>
  </w:style>
  <w:style w:type="paragraph" w:customStyle="1" w:styleId="7826BBA3FADA4490B1B059633D1D49F2">
    <w:name w:val="7826BBA3FADA4490B1B059633D1D49F2"/>
  </w:style>
  <w:style w:type="paragraph" w:customStyle="1" w:styleId="5823CA691AEA4EE29A36344478820CB4">
    <w:name w:val="5823CA691AEA4EE29A36344478820CB4"/>
  </w:style>
  <w:style w:type="paragraph" w:customStyle="1" w:styleId="21ABD120C5CE42599DB1CC931634000B">
    <w:name w:val="21ABD120C5CE42599DB1CC931634000B"/>
  </w:style>
  <w:style w:type="paragraph" w:customStyle="1" w:styleId="684ABC6EAA98413E8D1BE8F812F333E6">
    <w:name w:val="684ABC6EAA98413E8D1BE8F812F333E6"/>
  </w:style>
  <w:style w:type="paragraph" w:customStyle="1" w:styleId="04EB6B60600B40D1B549D4E0B1B474B7">
    <w:name w:val="04EB6B60600B40D1B549D4E0B1B474B7"/>
  </w:style>
  <w:style w:type="paragraph" w:customStyle="1" w:styleId="29479F7F0B3244C09FC669E099C54007">
    <w:name w:val="29479F7F0B3244C09FC669E099C54007"/>
  </w:style>
  <w:style w:type="paragraph" w:customStyle="1" w:styleId="719A5F30E2DF44138DE8BC7AFDE9E035">
    <w:name w:val="719A5F30E2DF44138DE8BC7AFDE9E035"/>
  </w:style>
  <w:style w:type="paragraph" w:customStyle="1" w:styleId="21624F27338443FD9EECCF4D12750714">
    <w:name w:val="21624F27338443FD9EECCF4D12750714"/>
  </w:style>
  <w:style w:type="paragraph" w:customStyle="1" w:styleId="FDF89100DE8D47089A9F66981915D97C">
    <w:name w:val="FDF89100DE8D47089A9F66981915D97C"/>
  </w:style>
  <w:style w:type="paragraph" w:customStyle="1" w:styleId="FD58FBE86B234C9E975B032738C90477">
    <w:name w:val="FD58FBE86B234C9E975B032738C90477"/>
  </w:style>
  <w:style w:type="paragraph" w:customStyle="1" w:styleId="125BBCEFC1D142DEB75655968ED6B392">
    <w:name w:val="125BBCEFC1D142DEB75655968ED6B392"/>
  </w:style>
  <w:style w:type="paragraph" w:customStyle="1" w:styleId="B86A6C80B5FA413595F0350F4C02B7EE">
    <w:name w:val="B86A6C80B5FA413595F0350F4C02B7EE"/>
  </w:style>
  <w:style w:type="paragraph" w:customStyle="1" w:styleId="6774A33634C443CA95A3DA03C8F05661">
    <w:name w:val="6774A33634C443CA95A3DA03C8F05661"/>
  </w:style>
  <w:style w:type="paragraph" w:customStyle="1" w:styleId="16919BD33DAA458EBD83F53251FA1A4A">
    <w:name w:val="16919BD33DAA458EBD83F53251FA1A4A"/>
  </w:style>
  <w:style w:type="paragraph" w:customStyle="1" w:styleId="2B1A3B5F2A5946538D0B076A6F1777BF">
    <w:name w:val="2B1A3B5F2A5946538D0B076A6F1777BF"/>
  </w:style>
  <w:style w:type="paragraph" w:customStyle="1" w:styleId="F308103723154E81B5F6529F1B6EC2B6">
    <w:name w:val="F308103723154E81B5F6529F1B6EC2B6"/>
  </w:style>
  <w:style w:type="paragraph" w:customStyle="1" w:styleId="578D12C67B5649D795693D5495BD0F38">
    <w:name w:val="578D12C67B5649D795693D5495BD0F38"/>
  </w:style>
  <w:style w:type="paragraph" w:customStyle="1" w:styleId="B1FA8EC59B6B41AC929D9629A6C27E16">
    <w:name w:val="B1FA8EC59B6B41AC929D9629A6C27E16"/>
  </w:style>
  <w:style w:type="paragraph" w:customStyle="1" w:styleId="D6EEB1F81B54415483A3D034C3C03B8E">
    <w:name w:val="D6EEB1F81B54415483A3D034C3C03B8E"/>
  </w:style>
  <w:style w:type="paragraph" w:customStyle="1" w:styleId="4C8F2E276DC143BAA649D8C185B90A5A">
    <w:name w:val="4C8F2E276DC143BAA649D8C185B90A5A"/>
  </w:style>
  <w:style w:type="paragraph" w:customStyle="1" w:styleId="16685163733C472299A963137B8448FB">
    <w:name w:val="16685163733C472299A963137B8448FB"/>
  </w:style>
  <w:style w:type="paragraph" w:customStyle="1" w:styleId="6CB91388F423470E9CB3CB66CE38A711">
    <w:name w:val="6CB91388F423470E9CB3CB66CE38A711"/>
  </w:style>
  <w:style w:type="paragraph" w:customStyle="1" w:styleId="B6ADAED81A5B4D1B804428455035969B">
    <w:name w:val="B6ADAED81A5B4D1B804428455035969B"/>
  </w:style>
  <w:style w:type="paragraph" w:customStyle="1" w:styleId="C38F3935F349478A97681929B90929FC">
    <w:name w:val="C38F3935F349478A97681929B90929FC"/>
  </w:style>
  <w:style w:type="paragraph" w:customStyle="1" w:styleId="E353894079184BC6943A009E05AB0AE6">
    <w:name w:val="E353894079184BC6943A009E05AB0AE6"/>
  </w:style>
  <w:style w:type="paragraph" w:customStyle="1" w:styleId="ACDB75D74DC5455FA6F6E01505AA4F55">
    <w:name w:val="ACDB75D74DC5455FA6F6E01505AA4F55"/>
  </w:style>
  <w:style w:type="paragraph" w:customStyle="1" w:styleId="11DD9EF625FD429A881848F0E905214B">
    <w:name w:val="11DD9EF625FD429A881848F0E905214B"/>
  </w:style>
  <w:style w:type="paragraph" w:customStyle="1" w:styleId="D58A82C87B4C4692A6EC9A10063C33EC">
    <w:name w:val="D58A82C87B4C4692A6EC9A10063C33EC"/>
  </w:style>
  <w:style w:type="paragraph" w:customStyle="1" w:styleId="12963AC4AEF84FB986D07850712BB760">
    <w:name w:val="12963AC4AEF84FB986D07850712BB760"/>
  </w:style>
  <w:style w:type="paragraph" w:customStyle="1" w:styleId="FF9EEF1BBDA04A2F85B1F64CFADAF89B">
    <w:name w:val="FF9EEF1BBDA04A2F85B1F64CFADAF89B"/>
  </w:style>
  <w:style w:type="paragraph" w:customStyle="1" w:styleId="D6876372AA884CAE886C278A08666790">
    <w:name w:val="D6876372AA884CAE886C278A08666790"/>
  </w:style>
  <w:style w:type="paragraph" w:customStyle="1" w:styleId="20E145B6BB144918B954D16FFB4F615D">
    <w:name w:val="20E145B6BB144918B954D16FFB4F615D"/>
  </w:style>
  <w:style w:type="paragraph" w:customStyle="1" w:styleId="F0477C2F878A466ABE02D11E06A3C247">
    <w:name w:val="F0477C2F878A466ABE02D11E06A3C247"/>
  </w:style>
  <w:style w:type="paragraph" w:customStyle="1" w:styleId="54CE63F692EE46918A1EB3FF9C60A93F">
    <w:name w:val="54CE63F692EE46918A1EB3FF9C60A93F"/>
  </w:style>
  <w:style w:type="paragraph" w:customStyle="1" w:styleId="B3091C5230BD4B72BDF4D638A0D11DBB">
    <w:name w:val="B3091C5230BD4B72BDF4D638A0D11DBB"/>
  </w:style>
  <w:style w:type="paragraph" w:customStyle="1" w:styleId="5BAA6C799C7F4D3FBE4006BCBFE58134">
    <w:name w:val="5BAA6C799C7F4D3FBE4006BCBFE58134"/>
  </w:style>
  <w:style w:type="paragraph" w:customStyle="1" w:styleId="7D1AC6BB371C423E872F7BEB9A5269F6">
    <w:name w:val="7D1AC6BB371C423E872F7BEB9A5269F6"/>
  </w:style>
  <w:style w:type="paragraph" w:customStyle="1" w:styleId="D1281514850742B2A91B7A34981268A5">
    <w:name w:val="D1281514850742B2A91B7A34981268A5"/>
  </w:style>
  <w:style w:type="paragraph" w:customStyle="1" w:styleId="2F35429E4AC24BE28C908348893D4AD3">
    <w:name w:val="2F35429E4AC24BE28C908348893D4AD3"/>
  </w:style>
  <w:style w:type="paragraph" w:customStyle="1" w:styleId="216D3940EE65442BA4E2C5B9FB92DD95">
    <w:name w:val="216D3940EE65442BA4E2C5B9FB92DD95"/>
  </w:style>
  <w:style w:type="paragraph" w:customStyle="1" w:styleId="F5AE61CAEF6B4AF8994FCDA3258E64CF">
    <w:name w:val="F5AE61CAEF6B4AF8994FCDA3258E64CF"/>
  </w:style>
  <w:style w:type="paragraph" w:customStyle="1" w:styleId="D155D14A991544029D8BC02CFA0DDBA2">
    <w:name w:val="D155D14A991544029D8BC02CFA0DDBA2"/>
  </w:style>
  <w:style w:type="paragraph" w:customStyle="1" w:styleId="786E55E4907B4937A62161DCAE810F25">
    <w:name w:val="786E55E4907B4937A62161DCAE810F25"/>
  </w:style>
  <w:style w:type="paragraph" w:customStyle="1" w:styleId="77D832CD5F7E4A73A516E9AFA5E4647F">
    <w:name w:val="77D832CD5F7E4A73A516E9AFA5E4647F"/>
  </w:style>
  <w:style w:type="paragraph" w:customStyle="1" w:styleId="4BABE6684C02434ABAB9E4A540A3AF3E">
    <w:name w:val="4BABE6684C02434ABAB9E4A540A3AF3E"/>
  </w:style>
  <w:style w:type="paragraph" w:customStyle="1" w:styleId="EE7B3F1488A7443E8BF7BB3999C28869">
    <w:name w:val="EE7B3F1488A7443E8BF7BB3999C28869"/>
  </w:style>
  <w:style w:type="paragraph" w:customStyle="1" w:styleId="0E9928ACC5734D2EAA9D67F7C966A67E">
    <w:name w:val="0E9928ACC5734D2EAA9D67F7C966A67E"/>
  </w:style>
  <w:style w:type="paragraph" w:customStyle="1" w:styleId="05FEF3433A69416E881520ED052FD462">
    <w:name w:val="05FEF3433A69416E881520ED052FD462"/>
  </w:style>
  <w:style w:type="paragraph" w:customStyle="1" w:styleId="7F3CCE6A9E884D079BBC9944B069F0AC">
    <w:name w:val="7F3CCE6A9E884D079BBC9944B069F0AC"/>
  </w:style>
  <w:style w:type="paragraph" w:customStyle="1" w:styleId="ECF652E7400F449EB51C913BD04C9705">
    <w:name w:val="ECF652E7400F449EB51C913BD04C9705"/>
  </w:style>
  <w:style w:type="paragraph" w:customStyle="1" w:styleId="E98E1896659C45C0AB741DC0768EE176">
    <w:name w:val="E98E1896659C45C0AB741DC0768EE176"/>
  </w:style>
  <w:style w:type="paragraph" w:customStyle="1" w:styleId="4BEDDCBBE888448F9383AFD520EB4A73">
    <w:name w:val="4BEDDCBBE888448F9383AFD520EB4A73"/>
  </w:style>
  <w:style w:type="paragraph" w:customStyle="1" w:styleId="542596985055490FB1573FE3E2601A82">
    <w:name w:val="542596985055490FB1573FE3E2601A82"/>
  </w:style>
  <w:style w:type="paragraph" w:customStyle="1" w:styleId="808DE4AF8BE84FB4834532D3068D8277">
    <w:name w:val="808DE4AF8BE84FB4834532D3068D8277"/>
  </w:style>
  <w:style w:type="paragraph" w:customStyle="1" w:styleId="E0FDBDAB6B7B4E17823619B1378EB00A">
    <w:name w:val="E0FDBDAB6B7B4E17823619B1378EB00A"/>
  </w:style>
  <w:style w:type="paragraph" w:customStyle="1" w:styleId="85EBC10ED26346F6A112A22FAFBE471F">
    <w:name w:val="85EBC10ED26346F6A112A22FAFBE471F"/>
  </w:style>
  <w:style w:type="paragraph" w:customStyle="1" w:styleId="B11760D893454FFAACA0C694DEA0E2B2">
    <w:name w:val="B11760D893454FFAACA0C694DEA0E2B2"/>
  </w:style>
  <w:style w:type="paragraph" w:customStyle="1" w:styleId="4341CC735E9B4F25BAB13C0747C46DE8">
    <w:name w:val="4341CC735E9B4F25BAB13C0747C46DE8"/>
  </w:style>
  <w:style w:type="paragraph" w:customStyle="1" w:styleId="BA39B7E730734C3C896DDD36DC9A3F54">
    <w:name w:val="BA39B7E730734C3C896DDD36DC9A3F54"/>
  </w:style>
  <w:style w:type="paragraph" w:customStyle="1" w:styleId="EFFF078C224148D18640BB70921D5984">
    <w:name w:val="EFFF078C224148D18640BB70921D5984"/>
  </w:style>
  <w:style w:type="paragraph" w:customStyle="1" w:styleId="44EE85556DE249C89A1DE3A54EA16C88">
    <w:name w:val="44EE85556DE249C89A1DE3A54EA16C88"/>
  </w:style>
  <w:style w:type="paragraph" w:customStyle="1" w:styleId="F869C4F8C251486A8F50AE769FDC0765">
    <w:name w:val="F869C4F8C251486A8F50AE769FDC0765"/>
  </w:style>
  <w:style w:type="paragraph" w:customStyle="1" w:styleId="3B73CBC2748F44439C7316C5597DDF8E">
    <w:name w:val="3B73CBC2748F44439C7316C5597DDF8E"/>
    <w:rsid w:val="00AB2BD3"/>
  </w:style>
  <w:style w:type="paragraph" w:customStyle="1" w:styleId="ADF05D95E17842FA9B011B64A74B686B">
    <w:name w:val="ADF05D95E17842FA9B011B64A74B686B"/>
    <w:rsid w:val="00AB2BD3"/>
  </w:style>
  <w:style w:type="paragraph" w:customStyle="1" w:styleId="3B9A317B2C7948AB8947E88B7AA38A2C">
    <w:name w:val="3B9A317B2C7948AB8947E88B7AA38A2C"/>
    <w:rsid w:val="00AB2BD3"/>
  </w:style>
  <w:style w:type="paragraph" w:customStyle="1" w:styleId="D13EFFB892264B38AEF469AE69235E27">
    <w:name w:val="D13EFFB892264B38AEF469AE69235E27"/>
    <w:rsid w:val="00AB2BD3"/>
  </w:style>
  <w:style w:type="paragraph" w:customStyle="1" w:styleId="05CE505938EB45368CD48169EB30CF81">
    <w:name w:val="05CE505938EB45368CD48169EB30CF81"/>
    <w:rsid w:val="00AB2BD3"/>
  </w:style>
  <w:style w:type="paragraph" w:customStyle="1" w:styleId="B9B9DC0C868143FA935835D39542EA86">
    <w:name w:val="B9B9DC0C868143FA935835D39542EA86"/>
    <w:rsid w:val="00AB2BD3"/>
  </w:style>
  <w:style w:type="paragraph" w:customStyle="1" w:styleId="8B0CB94DC0EC4520ADD148A17EFD1F3F">
    <w:name w:val="8B0CB94DC0EC4520ADD148A17EFD1F3F"/>
    <w:rsid w:val="00AB2BD3"/>
  </w:style>
  <w:style w:type="paragraph" w:customStyle="1" w:styleId="298CC7828C3841E7834B36E687FC418F">
    <w:name w:val="298CC7828C3841E7834B36E687FC418F"/>
    <w:rsid w:val="00AB2BD3"/>
  </w:style>
  <w:style w:type="paragraph" w:customStyle="1" w:styleId="593B1A4DEF104891973CB0404F02E64F">
    <w:name w:val="593B1A4DEF104891973CB0404F02E64F"/>
    <w:rsid w:val="00AB2BD3"/>
  </w:style>
  <w:style w:type="paragraph" w:customStyle="1" w:styleId="3A9639A6D48B4489B9904E5F28A839C6">
    <w:name w:val="3A9639A6D48B4489B9904E5F28A839C6"/>
    <w:rsid w:val="00AB2BD3"/>
  </w:style>
  <w:style w:type="paragraph" w:customStyle="1" w:styleId="400620EA46C74B01978DB611B9CFF8F7">
    <w:name w:val="400620EA46C74B01978DB611B9CFF8F7"/>
    <w:rsid w:val="00AB2BD3"/>
  </w:style>
  <w:style w:type="paragraph" w:customStyle="1" w:styleId="F611DFC45E384B0DAB9EFE55F170D320">
    <w:name w:val="F611DFC45E384B0DAB9EFE55F170D320"/>
    <w:rsid w:val="00AB2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overPageProperties xmlns="http://schemas.microsoft.com/office/2006/coverPageProps">
  <PublishDate>2022-11-25T00:00:00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787E-1870-47D5-84F4-AB97E2E4A6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para iniciar una empresa desde casa.dotx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Lasso</dc:title>
  <dc:subject/>
  <dc:creator/>
  <cp:keywords/>
  <dc:description/>
  <cp:lastModifiedBy/>
  <cp:revision>1</cp:revision>
  <dcterms:created xsi:type="dcterms:W3CDTF">2022-11-25T15:02:00Z</dcterms:created>
  <dcterms:modified xsi:type="dcterms:W3CDTF">2022-11-25T15:23:00Z</dcterms:modified>
  <cp:contentStatus>by eMozart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